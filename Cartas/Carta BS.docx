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12AC" w14:textId="7B3C8E4C" w:rsidR="007D0D91" w:rsidRPr="00A15642" w:rsidRDefault="007D0D91" w:rsidP="007D0D91">
      <w:pPr>
        <w:jc w:val="right"/>
        <w:rPr>
          <w:sz w:val="24"/>
        </w:rPr>
      </w:pPr>
      <w:r w:rsidRPr="00A15642">
        <w:rPr>
          <w:sz w:val="24"/>
        </w:rPr>
        <w:t xml:space="preserve">Guatemala, </w:t>
      </w:r>
      <w:r w:rsidR="006970CE" w:rsidRPr="00A15642">
        <w:rPr>
          <w:sz w:val="24"/>
        </w:rPr>
        <w:t>4 de julio de 2023</w:t>
      </w:r>
    </w:p>
    <w:p w14:paraId="79C11A10" w14:textId="77777777" w:rsidR="007D0D91" w:rsidRPr="00A15642" w:rsidRDefault="007D0D91" w:rsidP="007D0D91">
      <w:pPr>
        <w:rPr>
          <w:sz w:val="24"/>
        </w:rPr>
      </w:pPr>
    </w:p>
    <w:p w14:paraId="0011BFE4" w14:textId="77777777" w:rsidR="007D0D91" w:rsidRPr="00A15642" w:rsidRDefault="007D0D91" w:rsidP="007D0D91">
      <w:pPr>
        <w:rPr>
          <w:sz w:val="24"/>
        </w:rPr>
      </w:pPr>
    </w:p>
    <w:p w14:paraId="43FB4CD8" w14:textId="77777777" w:rsidR="007D0D91" w:rsidRPr="00A15642" w:rsidRDefault="007D0D91" w:rsidP="007D0D91">
      <w:pPr>
        <w:rPr>
          <w:sz w:val="24"/>
        </w:rPr>
      </w:pPr>
    </w:p>
    <w:p w14:paraId="1ABFCB18" w14:textId="77777777" w:rsidR="007D0D91" w:rsidRPr="00A15642" w:rsidRDefault="007D0D91" w:rsidP="007D0D91">
      <w:pPr>
        <w:rPr>
          <w:sz w:val="24"/>
        </w:rPr>
      </w:pPr>
    </w:p>
    <w:p w14:paraId="67B5F6C9" w14:textId="2D8379EF" w:rsidR="007D0D91" w:rsidRPr="00A15642" w:rsidRDefault="006970CE" w:rsidP="006970CE">
      <w:pPr>
        <w:spacing w:after="0"/>
        <w:rPr>
          <w:sz w:val="24"/>
        </w:rPr>
      </w:pPr>
      <w:r w:rsidRPr="00A15642">
        <w:rPr>
          <w:sz w:val="24"/>
        </w:rPr>
        <w:t xml:space="preserve">Maricruz Álvarez </w:t>
      </w:r>
      <w:proofErr w:type="spellStart"/>
      <w:r w:rsidRPr="00A15642">
        <w:rPr>
          <w:sz w:val="24"/>
        </w:rPr>
        <w:t>Mury</w:t>
      </w:r>
      <w:proofErr w:type="spellEnd"/>
    </w:p>
    <w:p w14:paraId="466BA7C7" w14:textId="4E0A2F40" w:rsidR="006970CE" w:rsidRPr="00A15642" w:rsidRDefault="006970CE" w:rsidP="006970CE">
      <w:pPr>
        <w:spacing w:after="0"/>
        <w:rPr>
          <w:sz w:val="24"/>
        </w:rPr>
      </w:pPr>
      <w:r w:rsidRPr="00A15642">
        <w:rPr>
          <w:sz w:val="24"/>
        </w:rPr>
        <w:t>Decana del Colegio Universitario</w:t>
      </w:r>
    </w:p>
    <w:p w14:paraId="4AC95DAD" w14:textId="77777777" w:rsidR="007D0D91" w:rsidRPr="00A15642" w:rsidRDefault="007D0D91" w:rsidP="007D0D91">
      <w:pPr>
        <w:spacing w:after="0"/>
        <w:rPr>
          <w:sz w:val="24"/>
        </w:rPr>
      </w:pPr>
      <w:r w:rsidRPr="00A15642">
        <w:rPr>
          <w:sz w:val="24"/>
        </w:rPr>
        <w:t>Universidad del Valle de Guatemala</w:t>
      </w:r>
    </w:p>
    <w:p w14:paraId="2A1B9BD4" w14:textId="77777777" w:rsidR="007D0D91" w:rsidRPr="00A15642" w:rsidRDefault="007D0D91" w:rsidP="007D0D91">
      <w:pPr>
        <w:spacing w:after="0"/>
        <w:rPr>
          <w:sz w:val="24"/>
        </w:rPr>
      </w:pPr>
      <w:r w:rsidRPr="00A15642">
        <w:rPr>
          <w:sz w:val="24"/>
        </w:rPr>
        <w:t>Guatemala</w:t>
      </w:r>
    </w:p>
    <w:p w14:paraId="0035CFAA" w14:textId="77777777" w:rsidR="007D0D91" w:rsidRPr="00A15642" w:rsidRDefault="007D0D91" w:rsidP="007D0D91">
      <w:pPr>
        <w:spacing w:after="0"/>
        <w:rPr>
          <w:sz w:val="24"/>
        </w:rPr>
      </w:pPr>
    </w:p>
    <w:p w14:paraId="2B6C505A" w14:textId="77777777" w:rsidR="007D0D91" w:rsidRPr="00A15642" w:rsidRDefault="007D0D91" w:rsidP="007D0D91">
      <w:pPr>
        <w:spacing w:after="0"/>
        <w:rPr>
          <w:sz w:val="24"/>
        </w:rPr>
      </w:pPr>
    </w:p>
    <w:p w14:paraId="75534AE2" w14:textId="77777777" w:rsidR="007D0D91" w:rsidRPr="00A15642" w:rsidRDefault="007D0D91" w:rsidP="007D0D91">
      <w:pPr>
        <w:spacing w:after="0"/>
        <w:rPr>
          <w:sz w:val="24"/>
        </w:rPr>
      </w:pPr>
    </w:p>
    <w:p w14:paraId="176CC58D" w14:textId="7F8D6066" w:rsidR="007D0D91" w:rsidRPr="00A15642" w:rsidRDefault="007D0D91" w:rsidP="007D0D91">
      <w:pPr>
        <w:rPr>
          <w:sz w:val="24"/>
        </w:rPr>
      </w:pPr>
      <w:r w:rsidRPr="00A15642">
        <w:rPr>
          <w:sz w:val="24"/>
        </w:rPr>
        <w:t>Estimad</w:t>
      </w:r>
      <w:r w:rsidR="006970CE" w:rsidRPr="00A15642">
        <w:rPr>
          <w:sz w:val="24"/>
        </w:rPr>
        <w:t xml:space="preserve">a MA. Maricruz Álvarez </w:t>
      </w:r>
      <w:proofErr w:type="spellStart"/>
      <w:r w:rsidR="006970CE" w:rsidRPr="00A15642">
        <w:rPr>
          <w:sz w:val="24"/>
        </w:rPr>
        <w:t>Mury</w:t>
      </w:r>
      <w:proofErr w:type="spellEnd"/>
    </w:p>
    <w:p w14:paraId="42E37908" w14:textId="35E8D07F" w:rsidR="007D0D91" w:rsidRPr="00A15642" w:rsidRDefault="007D0D91" w:rsidP="007D0D91">
      <w:pPr>
        <w:jc w:val="both"/>
        <w:rPr>
          <w:sz w:val="24"/>
        </w:rPr>
      </w:pPr>
      <w:r w:rsidRPr="00A15642">
        <w:rPr>
          <w:sz w:val="24"/>
        </w:rPr>
        <w:t xml:space="preserve">            Por este medio hago </w:t>
      </w:r>
      <w:r w:rsidR="006970CE" w:rsidRPr="00A15642">
        <w:rPr>
          <w:sz w:val="24"/>
        </w:rPr>
        <w:t xml:space="preserve">la solicitud de la </w:t>
      </w:r>
      <w:r w:rsidRPr="00A15642">
        <w:rPr>
          <w:sz w:val="24"/>
        </w:rPr>
        <w:t>entrega</w:t>
      </w:r>
      <w:r w:rsidR="006970CE" w:rsidRPr="00A15642">
        <w:rPr>
          <w:sz w:val="24"/>
        </w:rPr>
        <w:t xml:space="preserve"> del </w:t>
      </w:r>
      <w:r w:rsidR="006970CE" w:rsidRPr="00A1564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baccalaureus scientiae</w:t>
      </w:r>
      <w:r w:rsidR="006970CE" w:rsidRPr="00A1564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="006970CE" w:rsidRPr="00A15642">
        <w:rPr>
          <w:sz w:val="24"/>
        </w:rPr>
        <w:t xml:space="preserve">por haber cumplido todos los requisitos </w:t>
      </w:r>
      <w:proofErr w:type="gramStart"/>
      <w:r w:rsidR="006970CE" w:rsidRPr="00A15642">
        <w:rPr>
          <w:sz w:val="24"/>
        </w:rPr>
        <w:t>del mismo</w:t>
      </w:r>
      <w:proofErr w:type="gramEnd"/>
      <w:r w:rsidR="006970CE" w:rsidRPr="00A15642">
        <w:rPr>
          <w:sz w:val="24"/>
        </w:rPr>
        <w:t>.</w:t>
      </w:r>
      <w:r w:rsidRPr="00A15642">
        <w:rPr>
          <w:sz w:val="24"/>
        </w:rPr>
        <w:t xml:space="preserve"> </w:t>
      </w:r>
    </w:p>
    <w:p w14:paraId="2BA6F456" w14:textId="13F1F902" w:rsidR="007D0D91" w:rsidRPr="00A15642" w:rsidRDefault="007D0D91" w:rsidP="007D0D91">
      <w:pPr>
        <w:jc w:val="both"/>
        <w:rPr>
          <w:sz w:val="24"/>
        </w:rPr>
      </w:pPr>
      <w:r w:rsidRPr="00A15642">
        <w:rPr>
          <w:sz w:val="24"/>
        </w:rPr>
        <w:t xml:space="preserve">              Así también estoy haciendo entrega de toda la papelería requerida que consiste en</w:t>
      </w:r>
      <w:r w:rsidR="006970CE" w:rsidRPr="00A15642">
        <w:rPr>
          <w:sz w:val="24"/>
        </w:rPr>
        <w:t>: el dictamen original firmado y sellado por el director de carrera</w:t>
      </w:r>
      <w:r w:rsidR="00A15642" w:rsidRPr="00A15642">
        <w:rPr>
          <w:sz w:val="24"/>
        </w:rPr>
        <w:t xml:space="preserve"> indicando que cerré 4to año de la carrera, fotocopia de certificación de cursos aprobados, fotocopia de mi DPI y fotocopia de mi título de diversificado.</w:t>
      </w:r>
    </w:p>
    <w:p w14:paraId="3EF84535" w14:textId="77777777" w:rsidR="007D0D91" w:rsidRPr="00A15642" w:rsidRDefault="007D0D91" w:rsidP="007D0D91">
      <w:pPr>
        <w:jc w:val="both"/>
        <w:rPr>
          <w:sz w:val="24"/>
        </w:rPr>
      </w:pPr>
      <w:r w:rsidRPr="00A15642">
        <w:rPr>
          <w:sz w:val="24"/>
        </w:rPr>
        <w:t>Agradeciendo su amable atención y a la espera de su respuesta me suscribo,</w:t>
      </w:r>
    </w:p>
    <w:p w14:paraId="5583E469" w14:textId="77777777" w:rsidR="007D0D91" w:rsidRPr="00A15642" w:rsidRDefault="007D0D91" w:rsidP="007D0D91">
      <w:pPr>
        <w:rPr>
          <w:sz w:val="24"/>
        </w:rPr>
      </w:pPr>
    </w:p>
    <w:p w14:paraId="3FDE6809" w14:textId="77777777" w:rsidR="007D0D91" w:rsidRPr="00A15642" w:rsidRDefault="007D0D91" w:rsidP="007D0D91">
      <w:pPr>
        <w:rPr>
          <w:sz w:val="24"/>
        </w:rPr>
      </w:pPr>
      <w:r w:rsidRPr="00A15642">
        <w:rPr>
          <w:sz w:val="24"/>
        </w:rPr>
        <w:t>Atentamente,</w:t>
      </w:r>
    </w:p>
    <w:p w14:paraId="5249FD95" w14:textId="77777777" w:rsidR="007D0D91" w:rsidRPr="00A15642" w:rsidRDefault="007D0D91" w:rsidP="007D0D91">
      <w:pPr>
        <w:rPr>
          <w:sz w:val="24"/>
        </w:rPr>
      </w:pPr>
    </w:p>
    <w:p w14:paraId="7B920E93" w14:textId="71022D57" w:rsidR="007D0D91" w:rsidRPr="00A15642" w:rsidRDefault="00A15642" w:rsidP="007D0D91">
      <w:pPr>
        <w:spacing w:after="0"/>
        <w:rPr>
          <w:sz w:val="24"/>
        </w:rPr>
      </w:pPr>
      <w:r w:rsidRPr="00A15642">
        <w:rPr>
          <w:sz w:val="24"/>
        </w:rPr>
        <w:t>Stefano Papadopolo Cruz</w:t>
      </w:r>
    </w:p>
    <w:p w14:paraId="2D460840" w14:textId="04D04C71" w:rsidR="007D0D91" w:rsidRPr="00A15642" w:rsidRDefault="007D0D91" w:rsidP="007D0D91">
      <w:pPr>
        <w:spacing w:after="0"/>
        <w:rPr>
          <w:sz w:val="24"/>
        </w:rPr>
      </w:pPr>
      <w:r w:rsidRPr="00A15642">
        <w:rPr>
          <w:sz w:val="24"/>
        </w:rPr>
        <w:t xml:space="preserve">Carné </w:t>
      </w:r>
      <w:r w:rsidR="00A15642" w:rsidRPr="00A15642">
        <w:rPr>
          <w:sz w:val="24"/>
        </w:rPr>
        <w:t>19836</w:t>
      </w:r>
    </w:p>
    <w:p w14:paraId="72B759FC" w14:textId="006B001B" w:rsidR="007D0D91" w:rsidRPr="00A15642" w:rsidRDefault="00A15642" w:rsidP="007D0D91">
      <w:pPr>
        <w:spacing w:after="0"/>
        <w:rPr>
          <w:sz w:val="24"/>
        </w:rPr>
      </w:pPr>
      <w:r w:rsidRPr="00A15642">
        <w:rPr>
          <w:sz w:val="24"/>
        </w:rPr>
        <w:t>30344059</w:t>
      </w:r>
    </w:p>
    <w:p w14:paraId="7F041779" w14:textId="0007980A" w:rsidR="009474A9" w:rsidRPr="00A15642" w:rsidRDefault="00A15642" w:rsidP="007D0D91">
      <w:pPr>
        <w:spacing w:after="0"/>
        <w:rPr>
          <w:sz w:val="24"/>
        </w:rPr>
      </w:pPr>
      <w:r w:rsidRPr="00A15642">
        <w:rPr>
          <w:sz w:val="24"/>
        </w:rPr>
        <w:t>pap18936@uvg.edu.gt</w:t>
      </w:r>
    </w:p>
    <w:sectPr w:rsidR="009474A9" w:rsidRPr="00A15642" w:rsidSect="00947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970CE"/>
    <w:rsid w:val="006970CE"/>
    <w:rsid w:val="007D0D91"/>
    <w:rsid w:val="009474A9"/>
    <w:rsid w:val="00A1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734C"/>
  <w15:docId w15:val="{87B6B9B4-3078-4809-AFE2-B2D7242C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\OneDrive%20-%20Universidad%20del%20Valle%20de%20Guatemala\UVG\Tesis\Cartas\Plantilla%20carta%20entrega%20Estudiante%20protoco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carta entrega Estudiante protocolo</Template>
  <TotalTime>12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Papadopolo</dc:creator>
  <cp:lastModifiedBy>PAPADOPOLO CRUZ, STEFANO</cp:lastModifiedBy>
  <cp:revision>1</cp:revision>
  <dcterms:created xsi:type="dcterms:W3CDTF">2023-06-29T18:35:00Z</dcterms:created>
  <dcterms:modified xsi:type="dcterms:W3CDTF">2023-06-29T18:47:00Z</dcterms:modified>
</cp:coreProperties>
</file>