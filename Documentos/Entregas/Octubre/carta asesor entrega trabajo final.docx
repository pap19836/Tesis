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50B3" w14:textId="0501BA1F" w:rsidR="00D16C84" w:rsidRPr="009174C6" w:rsidRDefault="00D16C84" w:rsidP="00614EB8">
      <w:pPr>
        <w:jc w:val="right"/>
        <w:rPr>
          <w:sz w:val="24"/>
        </w:rPr>
      </w:pPr>
      <w:r w:rsidRPr="00D16C84">
        <w:rPr>
          <w:sz w:val="24"/>
        </w:rPr>
        <w:t xml:space="preserve">Guatemala, </w:t>
      </w:r>
      <w:r w:rsidR="004C28B4">
        <w:rPr>
          <w:sz w:val="24"/>
        </w:rPr>
        <w:t>05 de octubre de 2023</w:t>
      </w:r>
    </w:p>
    <w:p w14:paraId="5D10C6E8" w14:textId="77777777" w:rsidR="00D16C84" w:rsidRDefault="00D16C84" w:rsidP="00D16C84">
      <w:pPr>
        <w:rPr>
          <w:sz w:val="24"/>
        </w:rPr>
      </w:pPr>
    </w:p>
    <w:p w14:paraId="67ABA7FE" w14:textId="77777777" w:rsidR="00614EB8" w:rsidRDefault="00614EB8" w:rsidP="00D16C84">
      <w:pPr>
        <w:rPr>
          <w:sz w:val="24"/>
        </w:rPr>
      </w:pPr>
    </w:p>
    <w:p w14:paraId="3F58A2D3" w14:textId="77777777" w:rsidR="00614EB8" w:rsidRPr="00D16C84" w:rsidRDefault="00614EB8" w:rsidP="00D16C84">
      <w:pPr>
        <w:rPr>
          <w:sz w:val="24"/>
        </w:rPr>
      </w:pPr>
    </w:p>
    <w:p w14:paraId="466B538A" w14:textId="77777777" w:rsidR="00614EB8" w:rsidRDefault="00614EB8" w:rsidP="00614EB8">
      <w:pPr>
        <w:spacing w:after="0"/>
        <w:rPr>
          <w:sz w:val="24"/>
        </w:rPr>
      </w:pPr>
    </w:p>
    <w:p w14:paraId="1E70BBA3" w14:textId="77777777" w:rsidR="00614EB8" w:rsidRDefault="00614EB8" w:rsidP="00614EB8">
      <w:pPr>
        <w:spacing w:after="0"/>
        <w:rPr>
          <w:sz w:val="24"/>
        </w:rPr>
      </w:pPr>
    </w:p>
    <w:p w14:paraId="64CCD40D" w14:textId="77777777" w:rsidR="00DE4F03" w:rsidRPr="00031CBB" w:rsidRDefault="00DE4F03" w:rsidP="00DE4F03">
      <w:pPr>
        <w:spacing w:after="0"/>
        <w:rPr>
          <w:sz w:val="24"/>
        </w:rPr>
      </w:pPr>
      <w:r w:rsidRPr="00031CBB">
        <w:rPr>
          <w:sz w:val="24"/>
        </w:rPr>
        <w:t>Ingeniero</w:t>
      </w:r>
    </w:p>
    <w:p w14:paraId="20EFF295" w14:textId="77777777" w:rsidR="00DE4F03" w:rsidRPr="00031CBB" w:rsidRDefault="00DE4F03" w:rsidP="00DE4F03">
      <w:pPr>
        <w:spacing w:after="0"/>
        <w:rPr>
          <w:sz w:val="24"/>
        </w:rPr>
      </w:pPr>
      <w:r w:rsidRPr="00031CBB">
        <w:rPr>
          <w:sz w:val="24"/>
        </w:rPr>
        <w:t>Carlos Alberto Esquit Hernández</w:t>
      </w:r>
    </w:p>
    <w:p w14:paraId="3039FB46" w14:textId="77777777" w:rsidR="00DE4F03" w:rsidRPr="00031CBB" w:rsidRDefault="00DE4F03" w:rsidP="00DE4F03">
      <w:pPr>
        <w:spacing w:after="0"/>
        <w:rPr>
          <w:sz w:val="24"/>
        </w:rPr>
      </w:pPr>
      <w:r w:rsidRPr="00031CBB">
        <w:rPr>
          <w:sz w:val="24"/>
        </w:rPr>
        <w:t>Director</w:t>
      </w:r>
    </w:p>
    <w:p w14:paraId="3B69684C" w14:textId="77777777" w:rsidR="00DE4F03" w:rsidRPr="00031CBB" w:rsidRDefault="00DE4F03" w:rsidP="00DE4F03">
      <w:pPr>
        <w:spacing w:after="0"/>
        <w:rPr>
          <w:sz w:val="24"/>
        </w:rPr>
      </w:pPr>
      <w:r w:rsidRPr="00031CBB">
        <w:rPr>
          <w:sz w:val="24"/>
        </w:rPr>
        <w:t>Ingeniería Mecatrónica</w:t>
      </w:r>
    </w:p>
    <w:p w14:paraId="55D30A78" w14:textId="77777777" w:rsidR="00DE4F03" w:rsidRPr="00031CBB" w:rsidRDefault="00DE4F03" w:rsidP="00DE4F03">
      <w:pPr>
        <w:spacing w:after="0"/>
        <w:rPr>
          <w:sz w:val="24"/>
        </w:rPr>
      </w:pPr>
      <w:r w:rsidRPr="00031CBB">
        <w:rPr>
          <w:sz w:val="24"/>
        </w:rPr>
        <w:t>Universidad del Valle de Guatemala</w:t>
      </w:r>
    </w:p>
    <w:p w14:paraId="1C4575C9" w14:textId="77777777" w:rsidR="00DE4F03" w:rsidRPr="00031CBB" w:rsidRDefault="00DE4F03" w:rsidP="00DE4F03">
      <w:pPr>
        <w:spacing w:after="0"/>
        <w:rPr>
          <w:sz w:val="24"/>
        </w:rPr>
      </w:pPr>
      <w:r w:rsidRPr="00031CBB">
        <w:rPr>
          <w:sz w:val="24"/>
        </w:rPr>
        <w:t>Guatemala</w:t>
      </w:r>
    </w:p>
    <w:p w14:paraId="2FC471D8" w14:textId="77777777" w:rsidR="00DE4F03" w:rsidRPr="00031CBB" w:rsidRDefault="00DE4F03" w:rsidP="00DE4F03">
      <w:pPr>
        <w:spacing w:after="0"/>
        <w:rPr>
          <w:sz w:val="24"/>
        </w:rPr>
      </w:pPr>
    </w:p>
    <w:p w14:paraId="1E502C6F" w14:textId="77777777" w:rsidR="00DE4F03" w:rsidRPr="00031CBB" w:rsidRDefault="00DE4F03" w:rsidP="00DE4F03">
      <w:pPr>
        <w:rPr>
          <w:sz w:val="24"/>
        </w:rPr>
      </w:pPr>
      <w:r w:rsidRPr="00031CBB">
        <w:rPr>
          <w:sz w:val="24"/>
        </w:rPr>
        <w:t>Estimado M.Sc. Carlos Esquit:</w:t>
      </w:r>
    </w:p>
    <w:p w14:paraId="376F9ADB" w14:textId="77777777" w:rsidR="00D16C84" w:rsidRPr="00D16C84" w:rsidRDefault="00D16C84" w:rsidP="00D16C84">
      <w:pPr>
        <w:rPr>
          <w:sz w:val="24"/>
        </w:rPr>
      </w:pPr>
    </w:p>
    <w:p w14:paraId="4F94989A" w14:textId="4D8CB266" w:rsidR="00D16C84" w:rsidRDefault="00D16C84" w:rsidP="00597029">
      <w:pPr>
        <w:jc w:val="both"/>
        <w:rPr>
          <w:sz w:val="24"/>
        </w:rPr>
      </w:pPr>
      <w:r w:rsidRPr="00D16C84">
        <w:rPr>
          <w:sz w:val="24"/>
        </w:rPr>
        <w:tab/>
        <w:t xml:space="preserve">El motivo de la presente es para informarle que he revisado el </w:t>
      </w:r>
      <w:r w:rsidR="009174C6">
        <w:rPr>
          <w:sz w:val="24"/>
        </w:rPr>
        <w:t xml:space="preserve">trabajo de graduación </w:t>
      </w:r>
      <w:r w:rsidRPr="00D16C84">
        <w:rPr>
          <w:sz w:val="24"/>
        </w:rPr>
        <w:t xml:space="preserve">del estudiante </w:t>
      </w:r>
      <w:r w:rsidR="00B14FC6">
        <w:rPr>
          <w:bCs/>
          <w:sz w:val="24"/>
        </w:rPr>
        <w:t>Stefano Papadopolo Cruz</w:t>
      </w:r>
      <w:r w:rsidR="009174C6" w:rsidRPr="009174C6">
        <w:rPr>
          <w:b/>
          <w:sz w:val="24"/>
        </w:rPr>
        <w:t xml:space="preserve"> </w:t>
      </w:r>
      <w:r w:rsidRPr="00D16C84">
        <w:rPr>
          <w:sz w:val="24"/>
        </w:rPr>
        <w:t xml:space="preserve"> carné </w:t>
      </w:r>
      <w:r w:rsidR="00B14FC6">
        <w:rPr>
          <w:bCs/>
          <w:sz w:val="24"/>
        </w:rPr>
        <w:t>19836</w:t>
      </w:r>
      <w:r w:rsidRPr="00D16C84">
        <w:rPr>
          <w:sz w:val="24"/>
        </w:rPr>
        <w:t xml:space="preserve">, por lo que estoy de acuerdo con el tema de trabajo de Graduación </w:t>
      </w:r>
      <w:r w:rsidR="00327FCD" w:rsidRPr="004F14B9">
        <w:rPr>
          <w:bCs/>
          <w:sz w:val="24"/>
        </w:rPr>
        <w:t>“</w:t>
      </w:r>
      <w:r w:rsidR="004F14B9" w:rsidRPr="00031CBB">
        <w:rPr>
          <w:sz w:val="24"/>
        </w:rPr>
        <w:t>Desarrollo de herramientas en software para el manejo, monitoreo y programación de la nueva versión del humanoide Robonova</w:t>
      </w:r>
      <w:r w:rsidR="00CB5640" w:rsidRPr="004F14B9">
        <w:rPr>
          <w:bCs/>
          <w:sz w:val="24"/>
        </w:rPr>
        <w:t>”</w:t>
      </w:r>
      <w:r w:rsidR="00B35184">
        <w:rPr>
          <w:sz w:val="24"/>
        </w:rPr>
        <w:t>,</w:t>
      </w:r>
      <w:r w:rsidRPr="00D16C84">
        <w:rPr>
          <w:sz w:val="24"/>
        </w:rPr>
        <w:t xml:space="preserve"> </w:t>
      </w:r>
      <w:r w:rsidR="00B35184">
        <w:rPr>
          <w:sz w:val="24"/>
        </w:rPr>
        <w:t>y</w:t>
      </w:r>
      <w:r w:rsidR="005C2C47">
        <w:rPr>
          <w:sz w:val="24"/>
        </w:rPr>
        <w:t xml:space="preserve"> esto</w:t>
      </w:r>
      <w:r w:rsidR="00CB5640">
        <w:rPr>
          <w:sz w:val="24"/>
        </w:rPr>
        <w:t>y</w:t>
      </w:r>
      <w:r w:rsidR="005C2C47">
        <w:rPr>
          <w:sz w:val="24"/>
        </w:rPr>
        <w:t xml:space="preserve"> de acuerdo con que el estudiante solicite fecha de examen de graduación ya que </w:t>
      </w:r>
      <w:r w:rsidRPr="00D16C84">
        <w:rPr>
          <w:sz w:val="24"/>
        </w:rPr>
        <w:t xml:space="preserve">el trabajo </w:t>
      </w:r>
      <w:r w:rsidR="005C2C47">
        <w:rPr>
          <w:sz w:val="24"/>
        </w:rPr>
        <w:t xml:space="preserve">cumple con </w:t>
      </w:r>
      <w:r w:rsidRPr="00D16C84">
        <w:rPr>
          <w:sz w:val="24"/>
        </w:rPr>
        <w:t>los requerimientos establecidos por la Universidad del Valle de Guatemala.</w:t>
      </w:r>
    </w:p>
    <w:p w14:paraId="12AF2C02" w14:textId="77777777" w:rsidR="00D16C84" w:rsidRPr="00D16C84" w:rsidRDefault="00D16C84" w:rsidP="00D16C84">
      <w:pPr>
        <w:rPr>
          <w:sz w:val="24"/>
        </w:rPr>
      </w:pPr>
      <w:r w:rsidRPr="00D16C84">
        <w:rPr>
          <w:sz w:val="24"/>
        </w:rPr>
        <w:t>Quedo en espera de su aprobación al respecto.</w:t>
      </w:r>
    </w:p>
    <w:p w14:paraId="6537F6F5" w14:textId="77777777" w:rsidR="00D16C84" w:rsidRPr="00D16C84" w:rsidRDefault="00D16C84" w:rsidP="00D16C84">
      <w:pPr>
        <w:rPr>
          <w:sz w:val="24"/>
        </w:rPr>
      </w:pPr>
    </w:p>
    <w:p w14:paraId="2F09F19E" w14:textId="77777777" w:rsidR="00D16C84" w:rsidRPr="00D16C84" w:rsidRDefault="00D16C84" w:rsidP="00D16C84">
      <w:pPr>
        <w:rPr>
          <w:sz w:val="24"/>
        </w:rPr>
      </w:pPr>
      <w:r w:rsidRPr="00D16C84">
        <w:rPr>
          <w:sz w:val="24"/>
        </w:rPr>
        <w:t>Atentamente,</w:t>
      </w:r>
    </w:p>
    <w:p w14:paraId="2B87015B" w14:textId="77777777" w:rsidR="00D16C84" w:rsidRDefault="00D16C84" w:rsidP="00D16C84">
      <w:pPr>
        <w:rPr>
          <w:sz w:val="24"/>
        </w:rPr>
      </w:pPr>
    </w:p>
    <w:p w14:paraId="754BDA6B" w14:textId="77777777" w:rsidR="00CB5640" w:rsidRDefault="00CB5640" w:rsidP="00D16C84">
      <w:pPr>
        <w:rPr>
          <w:sz w:val="24"/>
        </w:rPr>
      </w:pPr>
    </w:p>
    <w:p w14:paraId="7A073D51" w14:textId="77777777" w:rsidR="00CB5640" w:rsidRPr="00D16C84" w:rsidRDefault="00CB5640" w:rsidP="00D16C84">
      <w:pPr>
        <w:rPr>
          <w:sz w:val="24"/>
        </w:rPr>
      </w:pPr>
    </w:p>
    <w:p w14:paraId="02110D12" w14:textId="77777777" w:rsidR="001040BC" w:rsidRPr="00031CBB" w:rsidRDefault="001040BC" w:rsidP="001040BC">
      <w:pPr>
        <w:spacing w:after="0"/>
        <w:rPr>
          <w:sz w:val="24"/>
        </w:rPr>
      </w:pPr>
      <w:r w:rsidRPr="00031CBB">
        <w:rPr>
          <w:sz w:val="24"/>
        </w:rPr>
        <w:t>MSc. Miguel Enrique Zea Arenales</w:t>
      </w:r>
    </w:p>
    <w:p w14:paraId="445BEAD1" w14:textId="1F1922B6" w:rsidR="009474A9" w:rsidRPr="00D16C84" w:rsidRDefault="001040BC" w:rsidP="001040BC">
      <w:pPr>
        <w:spacing w:after="0"/>
      </w:pPr>
      <w:r w:rsidRPr="00031CBB">
        <w:rPr>
          <w:sz w:val="24"/>
        </w:rPr>
        <w:t>Asesor</w:t>
      </w:r>
    </w:p>
    <w:sectPr w:rsidR="009474A9" w:rsidRPr="00D16C84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16A"/>
    <w:rsid w:val="001040BC"/>
    <w:rsid w:val="0028716A"/>
    <w:rsid w:val="00327FCD"/>
    <w:rsid w:val="004C28B4"/>
    <w:rsid w:val="004F14B9"/>
    <w:rsid w:val="00597029"/>
    <w:rsid w:val="005C2C47"/>
    <w:rsid w:val="00614EB8"/>
    <w:rsid w:val="007D0D91"/>
    <w:rsid w:val="009174C6"/>
    <w:rsid w:val="009474A9"/>
    <w:rsid w:val="00A44DD6"/>
    <w:rsid w:val="00AB2975"/>
    <w:rsid w:val="00B14FC6"/>
    <w:rsid w:val="00B35184"/>
    <w:rsid w:val="00CB5640"/>
    <w:rsid w:val="00CC5D74"/>
    <w:rsid w:val="00CD51CC"/>
    <w:rsid w:val="00CE0016"/>
    <w:rsid w:val="00D16C84"/>
    <w:rsid w:val="00D2018A"/>
    <w:rsid w:val="00D64E70"/>
    <w:rsid w:val="00DD262B"/>
    <w:rsid w:val="00DE4F03"/>
    <w:rsid w:val="00EF6B9C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9993"/>
  <w15:docId w15:val="{F844DF37-4198-431E-A8D0-34354F2E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gomez\Mis%20documentos\Downloads\Plantilla%20carta%20Ases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Asesor</Template>
  <TotalTime>26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lmgomez</dc:creator>
  <cp:lastModifiedBy>PAPADOPOLO CRUZ, STEFANO</cp:lastModifiedBy>
  <cp:revision>18</cp:revision>
  <cp:lastPrinted>2013-10-18T20:26:00Z</cp:lastPrinted>
  <dcterms:created xsi:type="dcterms:W3CDTF">2013-04-23T16:52:00Z</dcterms:created>
  <dcterms:modified xsi:type="dcterms:W3CDTF">2023-10-05T08:29:00Z</dcterms:modified>
</cp:coreProperties>
</file>